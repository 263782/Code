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8B8" w:rsidRDefault="000338B8" w:rsidP="00337DF4">
      <w:pPr>
        <w:pStyle w:val="Date"/>
      </w:pPr>
      <w:bookmarkStart w:id="0" w:name="_GoBack"/>
      <w:bookmarkEnd w:id="0"/>
    </w:p>
    <w:sectPr w:rsidR="000338B8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141E" w:rsidRDefault="00FD141E">
      <w:pPr>
        <w:spacing w:after="0" w:line="240" w:lineRule="auto"/>
      </w:pPr>
      <w:r>
        <w:separator/>
      </w:r>
    </w:p>
    <w:p w:rsidR="00FD141E" w:rsidRDefault="00FD141E"/>
  </w:endnote>
  <w:endnote w:type="continuationSeparator" w:id="0">
    <w:p w:rsidR="00FD141E" w:rsidRDefault="00FD141E">
      <w:pPr>
        <w:spacing w:after="0" w:line="240" w:lineRule="auto"/>
      </w:pPr>
      <w:r>
        <w:continuationSeparator/>
      </w:r>
    </w:p>
    <w:p w:rsidR="00FD141E" w:rsidRDefault="00FD14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8B8" w:rsidRDefault="00FD141E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141E" w:rsidRDefault="00FD141E">
      <w:pPr>
        <w:spacing w:after="0" w:line="240" w:lineRule="auto"/>
      </w:pPr>
      <w:r>
        <w:separator/>
      </w:r>
    </w:p>
    <w:p w:rsidR="00FD141E" w:rsidRDefault="00FD141E"/>
  </w:footnote>
  <w:footnote w:type="continuationSeparator" w:id="0">
    <w:p w:rsidR="00FD141E" w:rsidRDefault="00FD141E">
      <w:pPr>
        <w:spacing w:after="0" w:line="240" w:lineRule="auto"/>
      </w:pPr>
      <w:r>
        <w:continuationSeparator/>
      </w:r>
    </w:p>
    <w:p w:rsidR="00FD141E" w:rsidRDefault="00FD141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E3E"/>
    <w:rsid w:val="000338B8"/>
    <w:rsid w:val="00337DF4"/>
    <w:rsid w:val="00537E3E"/>
    <w:rsid w:val="00EB519C"/>
    <w:rsid w:val="00FD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950FD6"/>
  <w15:chartTrackingRefBased/>
  <w15:docId w15:val="{B88A8A6B-99A8-3742-A6FF-FFA3FD823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tthijsberghuis/Library/Containers/com.microsoft.Word/Data/Library/Application%20Support/Microsoft/Office/16.0/DTS/en-US%7b5F7BCB57-43BD-3547-BCFC-F07DB6291D12%7d/%7b41972F6A-3722-2846-9EA0-3C40FA83CF01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Matthijs Berghuis</cp:lastModifiedBy>
  <cp:revision>1</cp:revision>
  <dcterms:created xsi:type="dcterms:W3CDTF">2019-06-21T13:40:00Z</dcterms:created>
  <dcterms:modified xsi:type="dcterms:W3CDTF">2019-06-21T16:17:00Z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